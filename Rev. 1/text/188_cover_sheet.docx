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7249" w14:textId="35508BE9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C8945E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94B20D5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2375F86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B5C812F69347958882BC432AD8389C"/>
        </w:placeholder>
      </w:sdtPr>
      <w:sdtEndPr>
        <w:rPr>
          <w:sz w:val="48"/>
          <w:szCs w:val="48"/>
        </w:rPr>
      </w:sdtEndPr>
      <w:sdtContent>
        <w:p w14:paraId="015870D9" w14:textId="0762B777" w:rsidR="00D20149" w:rsidRPr="00950B62" w:rsidRDefault="00675D6D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Keyboard Tester</w:t>
          </w:r>
        </w:p>
      </w:sdtContent>
    </w:sdt>
    <w:p w14:paraId="38EDEE27" w14:textId="03BFBD75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75D6D">
        <w:rPr>
          <w:sz w:val="36"/>
          <w:szCs w:val="36"/>
          <w:lang w:val="en-US"/>
        </w:rPr>
        <w:t>188</w:t>
      </w:r>
    </w:p>
    <w:p w14:paraId="1AD6264A" w14:textId="6DD3ECB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75D6D">
        <w:rPr>
          <w:sz w:val="36"/>
          <w:szCs w:val="36"/>
          <w:lang w:val="en-US"/>
        </w:rPr>
        <w:t>1</w:t>
      </w:r>
    </w:p>
    <w:p w14:paraId="248794D7" w14:textId="1603D924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675D6D">
        <w:rPr>
          <w:sz w:val="36"/>
          <w:szCs w:val="36"/>
          <w:lang w:val="en-US"/>
        </w:rPr>
        <w:t>10.08.2022</w:t>
      </w:r>
    </w:p>
    <w:p w14:paraId="0065B92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C6F787F" w14:textId="2B3F4711" w:rsidR="009A38BA" w:rsidRPr="00950B62" w:rsidRDefault="00675D6D" w:rsidP="00675D6D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5960ED9" wp14:editId="399EEE08">
            <wp:extent cx="5041392" cy="3779520"/>
            <wp:effectExtent l="152400" t="152400" r="368935" b="35433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6D"/>
    <w:rsid w:val="00394953"/>
    <w:rsid w:val="00675D6D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33B1"/>
  <w15:chartTrackingRefBased/>
  <w15:docId w15:val="{78B80DC9-98A1-404E-BA5D-2084E202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B5C812F69347958882BC432AD838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045C0A-0B83-4127-9B3D-2A1CC98F27D1}"/>
      </w:docPartPr>
      <w:docPartBody>
        <w:p w:rsidR="00000000" w:rsidRDefault="00E60933">
          <w:pPr>
            <w:pStyle w:val="59B5C812F69347958882BC432AD8389C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B5C812F69347958882BC432AD8389C">
    <w:name w:val="59B5C812F69347958882BC432AD83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2022-08-10T15:55:00Z</dcterms:created>
  <dcterms:modified xsi:type="dcterms:W3CDTF">2022-08-10T15:58:00Z</dcterms:modified>
</cp:coreProperties>
</file>